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3D6B" w14:textId="77777777" w:rsidR="00B84486" w:rsidRPr="00B84486" w:rsidRDefault="00B84486" w:rsidP="00EA2625">
      <w:pPr>
        <w:pStyle w:val="Space"/>
      </w:pPr>
    </w:p>
    <w:p w14:paraId="007B1D19" w14:textId="070C73DB" w:rsidR="00F247DE" w:rsidRPr="00553FDC" w:rsidRDefault="00941987" w:rsidP="00553FDC">
      <w:pPr>
        <w:jc w:val="center"/>
        <w:rPr>
          <w:rFonts w:asciiTheme="majorHAnsi" w:hAnsiTheme="majorHAnsi"/>
          <w:b/>
          <w:bCs/>
          <w:color w:val="auto"/>
          <w:sz w:val="52"/>
          <w:szCs w:val="52"/>
        </w:rPr>
      </w:pPr>
      <w:r w:rsidRPr="00553FDC">
        <w:rPr>
          <w:rFonts w:asciiTheme="majorHAnsi" w:hAnsiTheme="majorHAnsi"/>
          <w:b/>
          <w:bCs/>
          <w:color w:val="auto"/>
          <w:sz w:val="52"/>
          <w:szCs w:val="52"/>
        </w:rPr>
        <w:t xml:space="preserve">Dreux </w:t>
      </w:r>
      <w:r w:rsidR="00553FDC" w:rsidRPr="00553FDC">
        <w:rPr>
          <w:rFonts w:asciiTheme="majorHAnsi" w:hAnsiTheme="majorHAnsi"/>
          <w:b/>
          <w:bCs/>
          <w:color w:val="auto"/>
          <w:sz w:val="52"/>
          <w:szCs w:val="52"/>
        </w:rPr>
        <w:t>H</w:t>
      </w:r>
      <w:r w:rsidRPr="00553FDC">
        <w:rPr>
          <w:rFonts w:asciiTheme="majorHAnsi" w:hAnsiTheme="majorHAnsi"/>
          <w:b/>
          <w:bCs/>
          <w:color w:val="auto"/>
          <w:sz w:val="52"/>
          <w:szCs w:val="52"/>
        </w:rPr>
        <w:t>ebert</w:t>
      </w:r>
    </w:p>
    <w:p w14:paraId="70556C51" w14:textId="2CEB558A" w:rsidR="00941987" w:rsidRPr="00553FDC" w:rsidRDefault="00553FDC" w:rsidP="00553FDC">
      <w:pPr>
        <w:ind w:left="1440" w:firstLine="720"/>
      </w:pPr>
      <w:r>
        <w:t xml:space="preserve">        </w:t>
      </w:r>
      <w:r w:rsidR="00941987" w:rsidRPr="00553FDC">
        <w:t>404-824-0063</w:t>
      </w:r>
      <w:r>
        <w:t xml:space="preserve"> | </w:t>
      </w:r>
      <w:hyperlink r:id="rId11" w:history="1">
        <w:r w:rsidRPr="00EF1DCD">
          <w:rPr>
            <w:rStyle w:val="Hyperlink"/>
          </w:rPr>
          <w:t>dreuxcharles@ymail.com</w:t>
        </w:r>
      </w:hyperlink>
      <w:r>
        <w:t xml:space="preserve"> | </w:t>
      </w:r>
      <w:r w:rsidR="00941987" w:rsidRPr="00553FDC">
        <w:t>Roswell</w:t>
      </w:r>
      <w:r w:rsidR="000164ED" w:rsidRPr="00553FDC">
        <w:t>,</w:t>
      </w:r>
      <w:r w:rsidR="00941987" w:rsidRPr="00553FDC">
        <w:t xml:space="preserve"> Ga</w:t>
      </w:r>
      <w:r w:rsidR="000164ED" w:rsidRPr="00553FDC">
        <w:t>,</w:t>
      </w:r>
      <w:r w:rsidR="00941987" w:rsidRPr="00553FDC">
        <w:t xml:space="preserve"> </w:t>
      </w:r>
      <w:r w:rsidR="000164ED" w:rsidRPr="00553FDC">
        <w:t>USA</w:t>
      </w:r>
    </w:p>
    <w:p w14:paraId="6BBB8200" w14:textId="367B7BE8" w:rsidR="00311408" w:rsidRPr="00553FDC" w:rsidRDefault="00553FDC" w:rsidP="00553FDC">
      <w:r>
        <w:t xml:space="preserve">                    </w:t>
      </w:r>
      <w:hyperlink r:id="rId12" w:history="1">
        <w:r w:rsidRPr="00EF1DCD">
          <w:rPr>
            <w:rStyle w:val="Hyperlink"/>
          </w:rPr>
          <w:t>https://www.linkedin.com/in/dreux-hebert-0117a5300/</w:t>
        </w:r>
      </w:hyperlink>
      <w:r>
        <w:t xml:space="preserve">      </w:t>
      </w:r>
      <w:r w:rsidRPr="00553FDC">
        <w:t>https://github.com/dreuxhebert</w:t>
      </w:r>
    </w:p>
    <w:p w14:paraId="120C0F54" w14:textId="37ABE48F" w:rsidR="000164ED" w:rsidRPr="00526F9E" w:rsidRDefault="00A74184" w:rsidP="00A74184">
      <w:p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26F9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C2394" wp14:editId="12279754">
                <wp:simplePos x="0" y="0"/>
                <wp:positionH relativeFrom="column">
                  <wp:posOffset>-47626</wp:posOffset>
                </wp:positionH>
                <wp:positionV relativeFrom="paragraph">
                  <wp:posOffset>248285</wp:posOffset>
                </wp:positionV>
                <wp:extent cx="7077075" cy="19050"/>
                <wp:effectExtent l="0" t="0" r="28575" b="19050"/>
                <wp:wrapNone/>
                <wp:docPr id="1759392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7F5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.55pt" to="553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" strokecolor="#002c56 [3204]" strokeweight=".5pt">
                <v:stroke joinstyle="miter"/>
              </v:line>
            </w:pict>
          </mc:Fallback>
        </mc:AlternateContent>
      </w:r>
      <w:r w:rsidR="000164ED" w:rsidRPr="00526F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Education </w:t>
      </w:r>
    </w:p>
    <w:p w14:paraId="3384F509" w14:textId="747F9D85" w:rsidR="00553FDC" w:rsidRPr="00A74184" w:rsidRDefault="00A74184" w:rsidP="00A74184">
      <w:pPr>
        <w:spacing w:line="276" w:lineRule="auto"/>
        <w:rPr>
          <w:b/>
          <w:bCs/>
          <w:color w:val="auto"/>
          <w:sz w:val="26"/>
          <w:szCs w:val="26"/>
        </w:rPr>
      </w:pPr>
      <w:r>
        <w:rPr>
          <w:color w:val="auto"/>
        </w:rPr>
        <w:t xml:space="preserve">    </w:t>
      </w:r>
      <w:r w:rsidR="00553FDC" w:rsidRPr="00A74184">
        <w:rPr>
          <w:b/>
          <w:bCs/>
          <w:color w:val="auto"/>
          <w:sz w:val="26"/>
          <w:szCs w:val="26"/>
        </w:rPr>
        <w:t xml:space="preserve">Kennesaw State University           </w:t>
      </w:r>
    </w:p>
    <w:p w14:paraId="75DD38F0" w14:textId="13F2320D" w:rsidR="00553FDC" w:rsidRPr="00A74184" w:rsidRDefault="00A74184" w:rsidP="00A74184">
      <w:pPr>
        <w:spacing w:line="276" w:lineRule="auto"/>
        <w:rPr>
          <w:color w:val="auto"/>
        </w:rPr>
      </w:pPr>
      <w:r>
        <w:rPr>
          <w:color w:val="auto"/>
        </w:rPr>
        <w:t xml:space="preserve">    </w:t>
      </w:r>
      <w:r w:rsidR="00553FDC" w:rsidRPr="00A74184">
        <w:rPr>
          <w:color w:val="auto"/>
        </w:rPr>
        <w:t>Bachelor of Science in Computer Science</w:t>
      </w:r>
      <w:r w:rsidR="00553FDC" w:rsidRPr="00A74184">
        <w:rPr>
          <w:color w:val="auto"/>
        </w:rPr>
        <w:t>, GPA: 3.68</w:t>
      </w:r>
      <w:r w:rsidR="00553FDC" w:rsidRPr="00A74184">
        <w:rPr>
          <w:color w:val="auto"/>
        </w:rPr>
        <w:tab/>
      </w:r>
      <w:r w:rsidR="00553FDC" w:rsidRPr="00A74184">
        <w:rPr>
          <w:color w:val="auto"/>
        </w:rPr>
        <w:tab/>
      </w:r>
      <w:r w:rsidR="00553FDC" w:rsidRPr="00A74184">
        <w:rPr>
          <w:color w:val="auto"/>
        </w:rPr>
        <w:tab/>
      </w:r>
      <w:r w:rsidR="00553FDC" w:rsidRPr="00A74184">
        <w:rPr>
          <w:color w:val="auto"/>
        </w:rPr>
        <w:tab/>
      </w:r>
      <w:r w:rsidRPr="00A74184">
        <w:rPr>
          <w:i/>
          <w:iCs/>
          <w:color w:val="auto"/>
        </w:rPr>
        <w:t>Anticipated Graduation</w:t>
      </w:r>
      <w:r w:rsidR="00553FDC" w:rsidRPr="00A74184">
        <w:rPr>
          <w:i/>
          <w:iCs/>
          <w:color w:val="auto"/>
        </w:rPr>
        <w:t>: 2026</w:t>
      </w:r>
      <w:r w:rsidR="00553FDC" w:rsidRPr="00A74184">
        <w:rPr>
          <w:color w:val="auto"/>
        </w:rPr>
        <w:t xml:space="preserve">  </w:t>
      </w:r>
    </w:p>
    <w:p w14:paraId="079EB7F0" w14:textId="582FA36B" w:rsidR="00A74184" w:rsidRPr="00A74184" w:rsidRDefault="00A74184" w:rsidP="00553FDC">
      <w:pPr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8"/>
          <w:szCs w:val="28"/>
        </w:rPr>
        <w:t xml:space="preserve">   </w:t>
      </w:r>
      <w:r w:rsidRPr="00A74184">
        <w:rPr>
          <w:b/>
          <w:bCs/>
          <w:color w:val="auto"/>
          <w:sz w:val="26"/>
          <w:szCs w:val="26"/>
        </w:rPr>
        <w:t>Chattahoochee Technical College</w:t>
      </w:r>
    </w:p>
    <w:p w14:paraId="798F0149" w14:textId="60DD358A" w:rsidR="009A2123" w:rsidRPr="00A74184" w:rsidRDefault="00A74184" w:rsidP="00A74184">
      <w:pPr>
        <w:spacing w:line="360" w:lineRule="auto"/>
        <w:rPr>
          <w:color w:val="auto"/>
        </w:rPr>
      </w:pPr>
      <w:r>
        <w:rPr>
          <w:color w:val="auto"/>
        </w:rPr>
        <w:t xml:space="preserve">     </w:t>
      </w:r>
      <w:r w:rsidRPr="00A74184">
        <w:rPr>
          <w:color w:val="auto"/>
        </w:rPr>
        <w:t>Associate of Science in Computer Science</w:t>
      </w:r>
      <w:r>
        <w:rPr>
          <w:color w:val="auto"/>
        </w:rPr>
        <w:t>,</w:t>
      </w:r>
      <w:r w:rsidR="00637EC1" w:rsidRPr="00A74184">
        <w:rPr>
          <w:color w:val="auto"/>
        </w:rPr>
        <w:t xml:space="preserve"> GPA:</w:t>
      </w:r>
      <w:r w:rsidR="00F76EEC" w:rsidRPr="00A74184">
        <w:rPr>
          <w:color w:val="auto"/>
        </w:rPr>
        <w:t xml:space="preserve"> </w:t>
      </w:r>
      <w:r w:rsidR="00637EC1" w:rsidRPr="00A74184">
        <w:rPr>
          <w:color w:val="auto"/>
        </w:rPr>
        <w:t>3.59</w:t>
      </w:r>
      <w:r w:rsidR="000164ED" w:rsidRPr="00A74184">
        <w:rPr>
          <w:color w:val="auto"/>
        </w:rPr>
        <w:tab/>
      </w:r>
      <w:r>
        <w:rPr>
          <w:color w:val="auto"/>
        </w:rPr>
        <w:t xml:space="preserve">                                                                             </w:t>
      </w:r>
      <w:r w:rsidR="00941987" w:rsidRPr="00A74184">
        <w:rPr>
          <w:i/>
          <w:iCs/>
          <w:color w:val="auto"/>
        </w:rPr>
        <w:t xml:space="preserve">Graduated: </w:t>
      </w:r>
      <w:r w:rsidR="000164ED" w:rsidRPr="00A74184">
        <w:rPr>
          <w:i/>
          <w:iCs/>
          <w:color w:val="auto"/>
        </w:rPr>
        <w:t>20</w:t>
      </w:r>
      <w:r w:rsidR="00941987" w:rsidRPr="00A74184">
        <w:rPr>
          <w:i/>
          <w:iCs/>
          <w:color w:val="auto"/>
        </w:rPr>
        <w:t>24</w:t>
      </w:r>
      <w:r w:rsidR="000164ED" w:rsidRPr="00553FDC">
        <w:rPr>
          <w:rFonts w:ascii="Times New Roman" w:hAnsi="Times New Roman" w:cs="Times New Roman"/>
          <w:color w:val="auto"/>
        </w:rPr>
        <w:tab/>
      </w:r>
    </w:p>
    <w:p w14:paraId="0FB538AE" w14:textId="3ACF6439" w:rsidR="000164ED" w:rsidRPr="00A74184" w:rsidRDefault="00A74184" w:rsidP="00526F9E">
      <w:pPr>
        <w:pStyle w:val="Heading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74184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A75D9" wp14:editId="3B3E1F2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7077075" cy="19050"/>
                <wp:effectExtent l="0" t="0" r="28575" b="19050"/>
                <wp:wrapNone/>
                <wp:docPr id="5966039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EB35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5pt" to="55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" strokecolor="#002c56 [3204]" strokeweight=".5pt">
                <v:stroke joinstyle="miter"/>
                <w10:wrap anchorx="margin"/>
              </v:line>
            </w:pict>
          </mc:Fallback>
        </mc:AlternateContent>
      </w:r>
      <w:r w:rsidR="000164ED" w:rsidRPr="00A74184">
        <w:rPr>
          <w:rFonts w:ascii="Times New Roman" w:hAnsi="Times New Roman" w:cs="Times New Roman"/>
          <w:color w:val="auto"/>
          <w:sz w:val="28"/>
          <w:szCs w:val="28"/>
        </w:rPr>
        <w:t>Experience</w:t>
      </w:r>
    </w:p>
    <w:p w14:paraId="2FDBBBD7" w14:textId="3FB00354" w:rsidR="00601367" w:rsidRDefault="00A74184" w:rsidP="00526F9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r w:rsidRPr="00A7418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A74184">
        <w:rPr>
          <w:rFonts w:ascii="Times New Roman" w:hAnsi="Times New Roman" w:cs="Times New Roman"/>
          <w:b/>
          <w:bCs/>
          <w:color w:val="auto"/>
          <w:sz w:val="24"/>
          <w:szCs w:val="24"/>
        </w:rPr>
        <w:t>AI Prompt Engineer Intern</w:t>
      </w:r>
      <w:r w:rsidRPr="00553FD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</w:t>
      </w:r>
      <w:r w:rsidRPr="00A74184">
        <w:rPr>
          <w:rFonts w:ascii="Times New Roman" w:hAnsi="Times New Roman" w:cs="Times New Roman"/>
          <w:i/>
          <w:iCs/>
          <w:color w:val="auto"/>
        </w:rPr>
        <w:t>Jan. 2025- current</w:t>
      </w:r>
    </w:p>
    <w:p w14:paraId="34E58AE2" w14:textId="2BC43C81" w:rsidR="00FD4FC7" w:rsidRPr="00A74184" w:rsidRDefault="00A74184" w:rsidP="00526F9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</w:rPr>
      </w:pPr>
      <w:r w:rsidRPr="00553FDC">
        <w:rPr>
          <w:rFonts w:ascii="Times New Roman" w:hAnsi="Times New Roman" w:cs="Times New Roman"/>
          <w:color w:val="auto"/>
        </w:rPr>
        <w:t>Oracle Air Check, LLC</w:t>
      </w:r>
      <w:r w:rsidR="009A2123" w:rsidRPr="00553FDC">
        <w:rPr>
          <w:rFonts w:ascii="Times New Roman" w:hAnsi="Times New Roman" w:cs="Times New Roman"/>
          <w:color w:val="auto"/>
        </w:rPr>
        <w:tab/>
      </w:r>
      <w:r w:rsidR="009A2123" w:rsidRPr="00553FDC">
        <w:rPr>
          <w:rFonts w:ascii="Times New Roman" w:hAnsi="Times New Roman" w:cs="Times New Roman"/>
          <w:color w:val="auto"/>
        </w:rPr>
        <w:tab/>
      </w:r>
      <w:r w:rsidR="00FD4FC7" w:rsidRPr="00553FDC">
        <w:rPr>
          <w:rFonts w:ascii="Times New Roman" w:hAnsi="Times New Roman" w:cs="Times New Roman"/>
          <w:color w:val="auto"/>
        </w:rPr>
        <w:t xml:space="preserve">       </w:t>
      </w:r>
      <w:r w:rsidR="00FD4FC7" w:rsidRPr="00553FDC">
        <w:rPr>
          <w:rFonts w:ascii="Times New Roman" w:hAnsi="Times New Roman" w:cs="Times New Roman"/>
          <w:color w:val="auto"/>
        </w:rPr>
        <w:tab/>
      </w:r>
      <w:r w:rsidR="00FD4FC7" w:rsidRPr="00553FDC">
        <w:rPr>
          <w:rFonts w:ascii="Times New Roman" w:hAnsi="Times New Roman" w:cs="Times New Roman"/>
          <w:color w:val="auto"/>
        </w:rPr>
        <w:tab/>
      </w:r>
      <w:r w:rsidR="00FD4FC7" w:rsidRPr="00553FDC"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526F9E">
        <w:rPr>
          <w:rFonts w:ascii="Times New Roman" w:hAnsi="Times New Roman" w:cs="Times New Roman"/>
          <w:color w:val="auto"/>
        </w:rPr>
        <w:tab/>
      </w:r>
      <w:r w:rsidR="00526F9E" w:rsidRPr="00526F9E">
        <w:rPr>
          <w:rFonts w:ascii="Times New Roman" w:hAnsi="Times New Roman" w:cs="Times New Roman"/>
          <w:i/>
          <w:iCs/>
          <w:color w:val="auto"/>
        </w:rPr>
        <w:t>R</w:t>
      </w:r>
      <w:r w:rsidR="00526F9E">
        <w:rPr>
          <w:rFonts w:ascii="Times New Roman" w:hAnsi="Times New Roman" w:cs="Times New Roman"/>
          <w:i/>
          <w:iCs/>
          <w:color w:val="auto"/>
        </w:rPr>
        <w:t>emote</w:t>
      </w:r>
    </w:p>
    <w:p w14:paraId="7E7AEABC" w14:textId="317A5076" w:rsidR="00601367" w:rsidRPr="00553FDC" w:rsidRDefault="00601367" w:rsidP="00526F9E">
      <w:pPr>
        <w:pStyle w:val="ListBullet"/>
        <w:ind w:left="1440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 </w:t>
      </w:r>
      <w:r w:rsidRPr="00553FDC">
        <w:rPr>
          <w:rFonts w:ascii="Times New Roman" w:hAnsi="Times New Roman" w:cs="Times New Roman"/>
          <w:b/>
          <w:bCs/>
          <w:color w:val="auto"/>
        </w:rPr>
        <w:t>AI Model Development</w:t>
      </w:r>
      <w:r w:rsidRPr="00553FDC">
        <w:rPr>
          <w:rFonts w:ascii="Times New Roman" w:hAnsi="Times New Roman" w:cs="Times New Roman"/>
          <w:color w:val="auto"/>
        </w:rPr>
        <w:t>: Designed and fine-tuned large language models like GPT to optimize performance.</w:t>
      </w:r>
    </w:p>
    <w:p w14:paraId="4C8C2B5A" w14:textId="6A246F28" w:rsidR="00601367" w:rsidRPr="00553FDC" w:rsidRDefault="00601367" w:rsidP="00526F9E">
      <w:pPr>
        <w:pStyle w:val="ListBullet"/>
        <w:ind w:left="1440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 </w:t>
      </w:r>
      <w:r w:rsidRPr="00553FDC">
        <w:rPr>
          <w:rFonts w:ascii="Times New Roman" w:hAnsi="Times New Roman" w:cs="Times New Roman"/>
          <w:b/>
          <w:bCs/>
          <w:color w:val="auto"/>
        </w:rPr>
        <w:t>Optimized AI Outputs</w:t>
      </w:r>
      <w:r w:rsidRPr="00553FDC">
        <w:rPr>
          <w:rFonts w:ascii="Times New Roman" w:hAnsi="Times New Roman" w:cs="Times New Roman"/>
          <w:color w:val="auto"/>
        </w:rPr>
        <w:t>: Engineered advanced prompt solutions to enhance accuracy, enabling the discovery of scholarships and resources for underserved communities.</w:t>
      </w:r>
    </w:p>
    <w:p w14:paraId="3867FBAE" w14:textId="188C3C49" w:rsidR="00601367" w:rsidRPr="00553FDC" w:rsidRDefault="00601367" w:rsidP="00526F9E">
      <w:pPr>
        <w:pStyle w:val="ListBullet"/>
        <w:ind w:left="1440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 </w:t>
      </w:r>
      <w:r w:rsidRPr="00553FDC">
        <w:rPr>
          <w:rFonts w:ascii="Times New Roman" w:hAnsi="Times New Roman" w:cs="Times New Roman"/>
          <w:b/>
          <w:bCs/>
          <w:color w:val="auto"/>
        </w:rPr>
        <w:t>AI-Powered Tools</w:t>
      </w:r>
      <w:r w:rsidRPr="00553FDC">
        <w:rPr>
          <w:rFonts w:ascii="Times New Roman" w:hAnsi="Times New Roman" w:cs="Times New Roman"/>
          <w:color w:val="auto"/>
        </w:rPr>
        <w:t>: Developed dashboards and interactive tools using Python, Flask, and JavaScript to improve accessibility in aviation education and STEM.</w:t>
      </w:r>
    </w:p>
    <w:p w14:paraId="63EF297D" w14:textId="77777777" w:rsidR="00601367" w:rsidRPr="00553FDC" w:rsidRDefault="00601367" w:rsidP="00526F9E">
      <w:pPr>
        <w:pStyle w:val="ListBullet"/>
        <w:ind w:left="1440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Data-Driven Solutions</w:t>
      </w:r>
      <w:r w:rsidRPr="00553FDC">
        <w:rPr>
          <w:rFonts w:ascii="Times New Roman" w:hAnsi="Times New Roman" w:cs="Times New Roman"/>
          <w:color w:val="auto"/>
        </w:rPr>
        <w:t>: Leveraged data analysis tools like pandas and scikit-learn to personalize outreach efforts.</w:t>
      </w:r>
    </w:p>
    <w:p w14:paraId="6B0ACE9E" w14:textId="4792C07C" w:rsidR="00BF138A" w:rsidRPr="00553FDC" w:rsidRDefault="00601367" w:rsidP="0060136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</w:t>
      </w:r>
    </w:p>
    <w:p w14:paraId="6C52F878" w14:textId="7704A6B7" w:rsidR="000164ED" w:rsidRPr="00553FDC" w:rsidRDefault="00941987" w:rsidP="00941987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color w:val="auto"/>
        </w:rPr>
        <w:t>Mobile App “</w:t>
      </w:r>
      <w:r w:rsidRPr="00553FDC">
        <w:rPr>
          <w:rFonts w:ascii="Times New Roman" w:hAnsi="Times New Roman" w:cs="Times New Roman"/>
          <w:b/>
          <w:bCs/>
          <w:color w:val="auto"/>
        </w:rPr>
        <w:t>Swipe</w:t>
      </w:r>
      <w:r w:rsidRPr="00553FDC">
        <w:rPr>
          <w:rFonts w:ascii="Times New Roman" w:hAnsi="Times New Roman" w:cs="Times New Roman"/>
          <w:color w:val="auto"/>
        </w:rPr>
        <w:t>”</w:t>
      </w:r>
      <w:r w:rsidR="000164ED"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</w:r>
      <w:r w:rsidRPr="00553FDC">
        <w:rPr>
          <w:rFonts w:ascii="Times New Roman" w:hAnsi="Times New Roman" w:cs="Times New Roman"/>
          <w:color w:val="auto"/>
        </w:rPr>
        <w:tab/>
        <w:t xml:space="preserve">    </w:t>
      </w:r>
    </w:p>
    <w:p w14:paraId="38C5F79A" w14:textId="77777777" w:rsidR="00601367" w:rsidRPr="00553FDC" w:rsidRDefault="00601367" w:rsidP="00601367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AI-Powered App Development</w:t>
      </w:r>
      <w:r w:rsidRPr="00553FDC">
        <w:rPr>
          <w:rFonts w:ascii="Times New Roman" w:hAnsi="Times New Roman" w:cs="Times New Roman"/>
          <w:color w:val="auto"/>
        </w:rPr>
        <w:t>: Created a TikTok-like app featuring AI-generated videos using Runway ML APIs.</w:t>
      </w:r>
    </w:p>
    <w:p w14:paraId="1DB8B3F3" w14:textId="7BFA6446" w:rsidR="00601367" w:rsidRPr="00553FDC" w:rsidRDefault="00601367" w:rsidP="00601367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Offline Functionality</w:t>
      </w:r>
      <w:r w:rsidRPr="00553FDC">
        <w:rPr>
          <w:rFonts w:ascii="Times New Roman" w:hAnsi="Times New Roman" w:cs="Times New Roman"/>
          <w:color w:val="auto"/>
        </w:rPr>
        <w:t>: Designed the app to operate without user-uploaded content, ensuring seamless offline use.</w:t>
      </w:r>
    </w:p>
    <w:p w14:paraId="593FD31F" w14:textId="22FADA20" w:rsidR="000164ED" w:rsidRPr="00553FDC" w:rsidRDefault="00601367" w:rsidP="00EE1630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Targeted Engagement</w:t>
      </w:r>
      <w:r w:rsidRPr="00553FDC">
        <w:rPr>
          <w:rFonts w:ascii="Times New Roman" w:hAnsi="Times New Roman" w:cs="Times New Roman"/>
          <w:color w:val="auto"/>
        </w:rPr>
        <w:t>: Tailored the project for younger audiences, showcasing AI-driven video generation for engaging user experience.</w:t>
      </w:r>
    </w:p>
    <w:p w14:paraId="59F63B10" w14:textId="77777777" w:rsidR="00601367" w:rsidRPr="00553FDC" w:rsidRDefault="00601367" w:rsidP="0080401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color w:val="auto"/>
        </w:rPr>
      </w:pPr>
    </w:p>
    <w:p w14:paraId="6F6E1A9E" w14:textId="04F5933D" w:rsidR="00804017" w:rsidRPr="00553FDC" w:rsidRDefault="00941987" w:rsidP="00804017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  </w:t>
      </w:r>
      <w:r w:rsidR="00780E04" w:rsidRPr="00553FDC">
        <w:rPr>
          <w:rFonts w:ascii="Times New Roman" w:hAnsi="Times New Roman" w:cs="Times New Roman"/>
          <w:b/>
          <w:bCs/>
          <w:color w:val="auto"/>
        </w:rPr>
        <w:t>CSCareerHub</w:t>
      </w:r>
      <w:r w:rsidR="00804017" w:rsidRPr="00553FDC">
        <w:rPr>
          <w:rFonts w:ascii="Times New Roman" w:hAnsi="Times New Roman" w:cs="Times New Roman"/>
          <w:b/>
          <w:bCs/>
          <w:color w:val="auto"/>
        </w:rPr>
        <w:t>: Website for CS Students</w:t>
      </w:r>
      <w:r w:rsidR="00E202F3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  <w:r w:rsidR="00804017" w:rsidRPr="00553FDC">
        <w:rPr>
          <w:rFonts w:ascii="Times New Roman" w:hAnsi="Times New Roman" w:cs="Times New Roman"/>
          <w:b/>
          <w:bCs/>
          <w:color w:val="auto"/>
        </w:rPr>
        <w:tab/>
      </w:r>
    </w:p>
    <w:p w14:paraId="0A864750" w14:textId="0E224EB8" w:rsidR="00804017" w:rsidRPr="00553FDC" w:rsidRDefault="00804017" w:rsidP="00780E04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Learning Platform</w:t>
      </w:r>
      <w:r w:rsidRPr="00553FDC">
        <w:rPr>
          <w:rFonts w:ascii="Times New Roman" w:hAnsi="Times New Roman" w:cs="Times New Roman"/>
          <w:color w:val="auto"/>
        </w:rPr>
        <w:t>: Engineered a Flask-based web application to empower computer science students with resume analysis, feedback generation, and job compatibility assessment.</w:t>
      </w:r>
    </w:p>
    <w:p w14:paraId="5C6A7FA8" w14:textId="13785262" w:rsidR="00804017" w:rsidRPr="00553FDC" w:rsidRDefault="00804017" w:rsidP="00780E04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ML Integration</w:t>
      </w:r>
      <w:r w:rsidRPr="00553FDC">
        <w:rPr>
          <w:rFonts w:ascii="Times New Roman" w:hAnsi="Times New Roman" w:cs="Times New Roman"/>
          <w:color w:val="auto"/>
        </w:rPr>
        <w:t>: Deployed ML models to perform resume parsing, skill gap analysis, and dynamic job opportunity recommendations.</w:t>
      </w:r>
    </w:p>
    <w:p w14:paraId="299D71BE" w14:textId="77777777" w:rsidR="0094014A" w:rsidRPr="00553FDC" w:rsidRDefault="0094014A" w:rsidP="0094014A">
      <w:pPr>
        <w:pStyle w:val="ListBullet"/>
        <w:numPr>
          <w:ilvl w:val="0"/>
          <w:numId w:val="0"/>
        </w:numPr>
        <w:ind w:left="1656"/>
        <w:rPr>
          <w:rFonts w:ascii="Times New Roman" w:hAnsi="Times New Roman" w:cs="Times New Roman"/>
          <w:color w:val="auto"/>
        </w:rPr>
      </w:pPr>
    </w:p>
    <w:p w14:paraId="1AE684A0" w14:textId="248C1342" w:rsidR="00F76EEC" w:rsidRPr="00553FDC" w:rsidRDefault="00804017" w:rsidP="006C28A8">
      <w:pPr>
        <w:rPr>
          <w:rFonts w:ascii="Times New Roman" w:hAnsi="Times New Roman" w:cs="Times New Roman"/>
          <w:b/>
          <w:bCs/>
          <w:color w:val="auto"/>
        </w:rPr>
      </w:pPr>
      <w:r w:rsidRPr="00553FDC">
        <w:rPr>
          <w:rFonts w:ascii="Times New Roman" w:hAnsi="Times New Roman" w:cs="Times New Roman"/>
          <w:color w:val="auto"/>
        </w:rPr>
        <w:t xml:space="preserve">  </w:t>
      </w:r>
      <w:r w:rsidR="00F76EEC" w:rsidRPr="00553FDC">
        <w:rPr>
          <w:rFonts w:ascii="Times New Roman" w:hAnsi="Times New Roman" w:cs="Times New Roman"/>
          <w:b/>
          <w:bCs/>
          <w:color w:val="auto"/>
        </w:rPr>
        <w:t>Technical Skills</w:t>
      </w:r>
    </w:p>
    <w:p w14:paraId="2414A5FB" w14:textId="593A7059" w:rsidR="00780E04" w:rsidRPr="00553FDC" w:rsidRDefault="00780E04" w:rsidP="006C28A8">
      <w:pPr>
        <w:rPr>
          <w:rFonts w:ascii="Times New Roman" w:hAnsi="Times New Roman" w:cs="Times New Roman"/>
          <w:b/>
          <w:bCs/>
          <w:color w:val="auto"/>
        </w:rPr>
      </w:pPr>
      <w:r w:rsidRPr="00553FDC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4E544" wp14:editId="6DAA3BB5">
                <wp:simplePos x="0" y="0"/>
                <wp:positionH relativeFrom="column">
                  <wp:posOffset>-104776</wp:posOffset>
                </wp:positionH>
                <wp:positionV relativeFrom="paragraph">
                  <wp:posOffset>76200</wp:posOffset>
                </wp:positionV>
                <wp:extent cx="7000875" cy="19050"/>
                <wp:effectExtent l="0" t="0" r="28575" b="19050"/>
                <wp:wrapNone/>
                <wp:docPr id="485363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ED6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6pt" to="54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" strokecolor="#002c56 [3204]" strokeweight=".5pt">
                <v:stroke joinstyle="miter"/>
              </v:line>
            </w:pict>
          </mc:Fallback>
        </mc:AlternateContent>
      </w:r>
    </w:p>
    <w:p w14:paraId="352310C5" w14:textId="3F1A27B1" w:rsidR="00F76EEC" w:rsidRPr="00553FDC" w:rsidRDefault="00F76EEC" w:rsidP="00780E04">
      <w:pPr>
        <w:spacing w:line="360" w:lineRule="auto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Languages</w:t>
      </w:r>
      <w:r w:rsidRPr="00553FDC">
        <w:rPr>
          <w:rFonts w:ascii="Times New Roman" w:hAnsi="Times New Roman" w:cs="Times New Roman"/>
          <w:color w:val="auto"/>
        </w:rPr>
        <w:t>: Java, Python, Swift, C#, JavaScript, SQL, HTML, CSS</w:t>
      </w:r>
    </w:p>
    <w:p w14:paraId="345396C4" w14:textId="3AE35AAB" w:rsidR="006C28A8" w:rsidRPr="00553FDC" w:rsidRDefault="00F76EEC" w:rsidP="00780E04">
      <w:pPr>
        <w:spacing w:line="360" w:lineRule="auto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Software</w:t>
      </w:r>
      <w:r w:rsidRPr="00553FDC">
        <w:rPr>
          <w:rFonts w:ascii="Times New Roman" w:hAnsi="Times New Roman" w:cs="Times New Roman"/>
          <w:color w:val="auto"/>
        </w:rPr>
        <w:t>: IntelliJ, PyCharm, PostgreSQL, Jupyter, Anacoda, Git, Docker</w:t>
      </w:r>
    </w:p>
    <w:p w14:paraId="74D21231" w14:textId="587ABCB9" w:rsidR="006C28A8" w:rsidRPr="00553FDC" w:rsidRDefault="00F76EEC" w:rsidP="00780E04">
      <w:pPr>
        <w:spacing w:line="360" w:lineRule="auto"/>
        <w:rPr>
          <w:rFonts w:ascii="Times New Roman" w:hAnsi="Times New Roman" w:cs="Times New Roman"/>
          <w:color w:val="auto"/>
        </w:rPr>
      </w:pPr>
      <w:r w:rsidRPr="00553FDC">
        <w:rPr>
          <w:rFonts w:ascii="Times New Roman" w:hAnsi="Times New Roman" w:cs="Times New Roman"/>
          <w:b/>
          <w:bCs/>
          <w:color w:val="auto"/>
        </w:rPr>
        <w:t>Libraries</w:t>
      </w:r>
      <w:r w:rsidRPr="00553FDC">
        <w:rPr>
          <w:rFonts w:ascii="Times New Roman" w:hAnsi="Times New Roman" w:cs="Times New Roman"/>
          <w:color w:val="auto"/>
        </w:rPr>
        <w:t xml:space="preserve">: </w:t>
      </w:r>
      <w:r w:rsidR="00804017" w:rsidRPr="00553FDC">
        <w:rPr>
          <w:rFonts w:ascii="Times New Roman" w:hAnsi="Times New Roman" w:cs="Times New Roman"/>
          <w:color w:val="auto"/>
        </w:rPr>
        <w:t>PyTorch, TensorFlow</w:t>
      </w:r>
      <w:r w:rsidRPr="00553FDC">
        <w:rPr>
          <w:rFonts w:ascii="Times New Roman" w:hAnsi="Times New Roman" w:cs="Times New Roman"/>
          <w:color w:val="auto"/>
        </w:rPr>
        <w:t xml:space="preserve">, scikit-learn, XGBoost, NumPy, </w:t>
      </w:r>
      <w:r w:rsidR="00780E04" w:rsidRPr="00553FDC">
        <w:rPr>
          <w:rFonts w:ascii="Times New Roman" w:hAnsi="Times New Roman" w:cs="Times New Roman"/>
          <w:color w:val="auto"/>
        </w:rPr>
        <w:t xml:space="preserve">pandas, </w:t>
      </w:r>
      <w:r w:rsidRPr="00553FDC">
        <w:rPr>
          <w:rFonts w:ascii="Times New Roman" w:hAnsi="Times New Roman" w:cs="Times New Roman"/>
          <w:color w:val="auto"/>
        </w:rPr>
        <w:t>OpenCV, matplotlib, seaborn</w:t>
      </w:r>
    </w:p>
    <w:p w14:paraId="6924CE2A" w14:textId="7502505E" w:rsidR="000164ED" w:rsidRPr="006C28A8" w:rsidRDefault="00F76EEC" w:rsidP="00780E04">
      <w:pPr>
        <w:spacing w:line="360" w:lineRule="auto"/>
      </w:pPr>
      <w:r w:rsidRPr="00553FDC">
        <w:rPr>
          <w:rFonts w:ascii="Times New Roman" w:hAnsi="Times New Roman" w:cs="Times New Roman"/>
          <w:b/>
          <w:bCs/>
          <w:color w:val="auto"/>
        </w:rPr>
        <w:t>Frameworks</w:t>
      </w:r>
      <w:r w:rsidRPr="00553FDC">
        <w:rPr>
          <w:rFonts w:ascii="Times New Roman" w:hAnsi="Times New Roman" w:cs="Times New Roman"/>
          <w:color w:val="auto"/>
        </w:rPr>
        <w:t>: Flask, Django, FastAPI</w:t>
      </w:r>
      <w:r w:rsidR="00804017" w:rsidRPr="00553FDC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</w:t>
      </w:r>
    </w:p>
    <w:sectPr w:rsidR="000164ED" w:rsidRPr="006C28A8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5B6B2" w14:textId="77777777" w:rsidR="003C13C1" w:rsidRDefault="003C13C1" w:rsidP="00EF270B">
      <w:pPr>
        <w:spacing w:line="240" w:lineRule="auto"/>
      </w:pPr>
      <w:r>
        <w:separator/>
      </w:r>
    </w:p>
  </w:endnote>
  <w:endnote w:type="continuationSeparator" w:id="0">
    <w:p w14:paraId="23C47106" w14:textId="77777777" w:rsidR="003C13C1" w:rsidRDefault="003C13C1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73943" w14:textId="77777777" w:rsidR="003C13C1" w:rsidRDefault="003C13C1" w:rsidP="00EF270B">
      <w:pPr>
        <w:spacing w:line="240" w:lineRule="auto"/>
      </w:pPr>
      <w:r>
        <w:separator/>
      </w:r>
    </w:p>
  </w:footnote>
  <w:footnote w:type="continuationSeparator" w:id="0">
    <w:p w14:paraId="0B29641B" w14:textId="77777777" w:rsidR="003C13C1" w:rsidRDefault="003C13C1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BCCF4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9F31A12"/>
    <w:multiLevelType w:val="hybridMultilevel"/>
    <w:tmpl w:val="D5EC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2AD2"/>
    <w:multiLevelType w:val="hybridMultilevel"/>
    <w:tmpl w:val="061E1C66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 w15:restartNumberingAfterBreak="0">
    <w:nsid w:val="2EE00007"/>
    <w:multiLevelType w:val="hybridMultilevel"/>
    <w:tmpl w:val="817E1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85B88"/>
    <w:multiLevelType w:val="hybridMultilevel"/>
    <w:tmpl w:val="8542C69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41D"/>
    <w:multiLevelType w:val="hybridMultilevel"/>
    <w:tmpl w:val="DF6CBE0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9" w15:restartNumberingAfterBreak="0">
    <w:nsid w:val="5427305F"/>
    <w:multiLevelType w:val="multilevel"/>
    <w:tmpl w:val="C1A45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918BA"/>
    <w:multiLevelType w:val="hybridMultilevel"/>
    <w:tmpl w:val="7A848B88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C513A05"/>
    <w:multiLevelType w:val="hybridMultilevel"/>
    <w:tmpl w:val="BDCE3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DE551E"/>
    <w:multiLevelType w:val="hybridMultilevel"/>
    <w:tmpl w:val="5F9202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11"/>
  </w:num>
  <w:num w:numId="3" w16cid:durableId="1145048583">
    <w:abstractNumId w:val="2"/>
  </w:num>
  <w:num w:numId="4" w16cid:durableId="428891247">
    <w:abstractNumId w:val="7"/>
  </w:num>
  <w:num w:numId="5" w16cid:durableId="1991596441">
    <w:abstractNumId w:val="0"/>
  </w:num>
  <w:num w:numId="6" w16cid:durableId="25761979">
    <w:abstractNumId w:val="13"/>
  </w:num>
  <w:num w:numId="7" w16cid:durableId="773404747">
    <w:abstractNumId w:val="10"/>
  </w:num>
  <w:num w:numId="8" w16cid:durableId="561716713">
    <w:abstractNumId w:val="4"/>
  </w:num>
  <w:num w:numId="9" w16cid:durableId="1347517812">
    <w:abstractNumId w:val="3"/>
  </w:num>
  <w:num w:numId="10" w16cid:durableId="715396565">
    <w:abstractNumId w:val="8"/>
  </w:num>
  <w:num w:numId="11" w16cid:durableId="796610749">
    <w:abstractNumId w:val="6"/>
  </w:num>
  <w:num w:numId="12" w16cid:durableId="874776550">
    <w:abstractNumId w:val="5"/>
  </w:num>
  <w:num w:numId="13" w16cid:durableId="1715495264">
    <w:abstractNumId w:val="9"/>
  </w:num>
  <w:num w:numId="14" w16cid:durableId="1658219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87"/>
    <w:rsid w:val="000164ED"/>
    <w:rsid w:val="00036F36"/>
    <w:rsid w:val="00051AA2"/>
    <w:rsid w:val="000830CE"/>
    <w:rsid w:val="000E3043"/>
    <w:rsid w:val="000E4322"/>
    <w:rsid w:val="001323F3"/>
    <w:rsid w:val="00187848"/>
    <w:rsid w:val="001A7084"/>
    <w:rsid w:val="00224CF9"/>
    <w:rsid w:val="002370EB"/>
    <w:rsid w:val="002401A8"/>
    <w:rsid w:val="00257458"/>
    <w:rsid w:val="00257731"/>
    <w:rsid w:val="00272E89"/>
    <w:rsid w:val="002D39BF"/>
    <w:rsid w:val="002E2730"/>
    <w:rsid w:val="00311408"/>
    <w:rsid w:val="00336B0F"/>
    <w:rsid w:val="00353109"/>
    <w:rsid w:val="003961DE"/>
    <w:rsid w:val="003B7AE8"/>
    <w:rsid w:val="003C13C1"/>
    <w:rsid w:val="003D26C7"/>
    <w:rsid w:val="004306FB"/>
    <w:rsid w:val="004441E7"/>
    <w:rsid w:val="00463114"/>
    <w:rsid w:val="00475B42"/>
    <w:rsid w:val="0048632A"/>
    <w:rsid w:val="00491853"/>
    <w:rsid w:val="004963B0"/>
    <w:rsid w:val="004F5FAC"/>
    <w:rsid w:val="005111D0"/>
    <w:rsid w:val="00526F9E"/>
    <w:rsid w:val="00553FDC"/>
    <w:rsid w:val="005718FB"/>
    <w:rsid w:val="005933EA"/>
    <w:rsid w:val="005B18CA"/>
    <w:rsid w:val="005F2437"/>
    <w:rsid w:val="00601367"/>
    <w:rsid w:val="00637EC1"/>
    <w:rsid w:val="00657E77"/>
    <w:rsid w:val="00663949"/>
    <w:rsid w:val="006B04B2"/>
    <w:rsid w:val="006C0F34"/>
    <w:rsid w:val="006C28A8"/>
    <w:rsid w:val="006E59B8"/>
    <w:rsid w:val="006E7E6D"/>
    <w:rsid w:val="007206DE"/>
    <w:rsid w:val="00732DE3"/>
    <w:rsid w:val="00733C49"/>
    <w:rsid w:val="00763932"/>
    <w:rsid w:val="00780E04"/>
    <w:rsid w:val="007A0B7E"/>
    <w:rsid w:val="007B4308"/>
    <w:rsid w:val="007D6B67"/>
    <w:rsid w:val="007F4E96"/>
    <w:rsid w:val="00804017"/>
    <w:rsid w:val="008352C5"/>
    <w:rsid w:val="0087099A"/>
    <w:rsid w:val="008A5F56"/>
    <w:rsid w:val="008C57C3"/>
    <w:rsid w:val="0094014A"/>
    <w:rsid w:val="00941987"/>
    <w:rsid w:val="009A2123"/>
    <w:rsid w:val="009A2F24"/>
    <w:rsid w:val="009B28A1"/>
    <w:rsid w:val="009C6917"/>
    <w:rsid w:val="009D6949"/>
    <w:rsid w:val="009E67B0"/>
    <w:rsid w:val="009F01FF"/>
    <w:rsid w:val="00A03370"/>
    <w:rsid w:val="00A74184"/>
    <w:rsid w:val="00AF2A9F"/>
    <w:rsid w:val="00B0165F"/>
    <w:rsid w:val="00B80FFE"/>
    <w:rsid w:val="00B8250D"/>
    <w:rsid w:val="00B84486"/>
    <w:rsid w:val="00BC09ED"/>
    <w:rsid w:val="00BE1752"/>
    <w:rsid w:val="00BF138A"/>
    <w:rsid w:val="00C4642B"/>
    <w:rsid w:val="00CF0B41"/>
    <w:rsid w:val="00D14BDB"/>
    <w:rsid w:val="00D30150"/>
    <w:rsid w:val="00D31730"/>
    <w:rsid w:val="00D324A4"/>
    <w:rsid w:val="00D920AB"/>
    <w:rsid w:val="00DD53B4"/>
    <w:rsid w:val="00E17A6C"/>
    <w:rsid w:val="00E202F3"/>
    <w:rsid w:val="00E3298B"/>
    <w:rsid w:val="00E5133F"/>
    <w:rsid w:val="00E714F8"/>
    <w:rsid w:val="00E724A0"/>
    <w:rsid w:val="00E95B46"/>
    <w:rsid w:val="00EA2625"/>
    <w:rsid w:val="00EB3F0C"/>
    <w:rsid w:val="00EE1630"/>
    <w:rsid w:val="00EF270B"/>
    <w:rsid w:val="00F247DE"/>
    <w:rsid w:val="00F76EEC"/>
    <w:rsid w:val="00FA627A"/>
    <w:rsid w:val="00FB0E2C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D25A"/>
  <w15:chartTrackingRefBased/>
  <w15:docId w15:val="{583D99F1-0D9D-48FE-89F1-9029ED05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DC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customStyle="1" w:styleId="ContactInfo">
    <w:name w:val="Contact Info"/>
    <w:basedOn w:val="Normal"/>
    <w:uiPriority w:val="2"/>
    <w:qFormat/>
    <w:rsid w:val="00941987"/>
    <w:pPr>
      <w:spacing w:after="540" w:line="288" w:lineRule="auto"/>
      <w:ind w:right="2880"/>
      <w:contextualSpacing/>
      <w:jc w:val="left"/>
    </w:pPr>
    <w:rPr>
      <w:rFonts w:asciiTheme="majorHAnsi" w:hAnsiTheme="majorHAnsi"/>
      <w:color w:val="7F7F7F" w:themeColor="text1" w:themeTint="80"/>
      <w:position w:val="0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reux-hebert-0117a53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euxcharles@y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ux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222D7-E39C-4292-9DC6-7C66E8C9F2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284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hebert</dc:creator>
  <cp:keywords/>
  <dc:description/>
  <cp:lastModifiedBy>Dreux Hebert</cp:lastModifiedBy>
  <cp:revision>20</cp:revision>
  <dcterms:created xsi:type="dcterms:W3CDTF">2025-01-14T05:37:00Z</dcterms:created>
  <dcterms:modified xsi:type="dcterms:W3CDTF">2025-01-23T23:15:00Z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